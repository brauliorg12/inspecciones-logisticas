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63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180"/>
        <w:gridCol w:w="576"/>
        <w:gridCol w:w="472"/>
        <w:gridCol w:w="1653"/>
        <w:gridCol w:w="776"/>
        <w:gridCol w:w="146"/>
        <w:gridCol w:w="737"/>
        <w:gridCol w:w="684"/>
        <w:gridCol w:w="360"/>
      </w:tblGrid>
      <w:tr w:rsidR="00331DFE" w:rsidRPr="00331DFE" w:rsidTr="00DE0BDE">
        <w:trPr>
          <w:trHeight w:val="259"/>
        </w:trPr>
        <w:tc>
          <w:tcPr>
            <w:tcW w:w="2359" w:type="dxa"/>
            <w:gridSpan w:val="2"/>
            <w:shd w:val="clear" w:color="auto" w:fill="auto"/>
            <w:noWrap/>
            <w:vAlign w:val="bottom"/>
          </w:tcPr>
          <w:p w:rsidR="00331DFE" w:rsidRPr="006E65B0" w:rsidRDefault="00331DFE" w:rsidP="006E65B0">
            <w:pPr>
              <w:pStyle w:val="Sinespaciado"/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  <w:noWrap/>
            <w:vAlign w:val="bottom"/>
          </w:tcPr>
          <w:p w:rsidR="00331DFE" w:rsidRPr="00331DFE" w:rsidRDefault="003A1657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-171.4pt;margin-top:-21.35pt;width:225.9pt;height:24.95pt;z-index:2516730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">
                  <v:textbox>
                    <w:txbxContent>
                      <w:p w:rsidR="00EE2BB2" w:rsidRPr="005828AB" w:rsidRDefault="00EE2BB2" w:rsidP="005828A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5828AB">
                          <w:rPr>
                            <w:b/>
                            <w:sz w:val="28"/>
                            <w:szCs w:val="28"/>
                          </w:rPr>
                          <w:t>ESTADO: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6" w:type="dxa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27" w:type="dxa"/>
            <w:gridSpan w:val="4"/>
            <w:shd w:val="clear" w:color="auto" w:fill="auto"/>
            <w:noWrap/>
            <w:vAlign w:val="bottom"/>
          </w:tcPr>
          <w:p w:rsid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E2680A" w:rsidRPr="00331DFE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331DFE" w:rsidRPr="00331DFE" w:rsidTr="00DE0BDE">
        <w:trPr>
          <w:trHeight w:val="259"/>
        </w:trPr>
        <w:tc>
          <w:tcPr>
            <w:tcW w:w="1179" w:type="dxa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01" w:type="dxa"/>
            <w:gridSpan w:val="3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76" w:type="dxa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7" w:type="dxa"/>
            <w:gridSpan w:val="3"/>
            <w:shd w:val="clear" w:color="auto" w:fill="auto"/>
            <w:noWrap/>
            <w:vAlign w:val="bottom"/>
          </w:tcPr>
          <w:p w:rsidR="00331DFE" w:rsidRPr="00331DFE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</w:tcPr>
          <w:p w:rsidR="00331DFE" w:rsidRPr="00331DFE" w:rsidRDefault="00331DFE" w:rsidP="005A36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331DFE" w:rsidRPr="00331DFE" w:rsidTr="00DE0BDE">
        <w:trPr>
          <w:trHeight w:val="259"/>
        </w:trPr>
        <w:tc>
          <w:tcPr>
            <w:tcW w:w="7763" w:type="dxa"/>
            <w:gridSpan w:val="10"/>
            <w:shd w:val="clear" w:color="auto" w:fill="auto"/>
            <w:noWrap/>
            <w:vAlign w:val="bottom"/>
          </w:tcPr>
          <w:p w:rsidR="00331DFE" w:rsidRPr="000F42D3" w:rsidRDefault="003A1657" w:rsidP="00AE4EF0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w:pict>
                <v:shape id="_x0000_s1029" type="#_x0000_t202" style="position:absolute;margin-left:87.1pt;margin-top:6.2pt;width:162.55pt;height:22.9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">
                  <v:textbox>
                    <w:txbxContent>
                      <w:p w:rsidR="00EE2BB2" w:rsidRPr="00350CA8" w:rsidRDefault="00EE2BB2" w:rsidP="00BD3E67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50CA8">
                          <w:rPr>
                            <w:b/>
                            <w:bCs/>
                            <w:sz w:val="20"/>
                            <w:szCs w:val="20"/>
                          </w:rPr>
                          <w:t>MODELO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w:pict>
                <v:shape id="_x0000_s1027" type="#_x0000_t202" style="position:absolute;margin-left:-40.4pt;margin-top:-16.85pt;width:422.5pt;height:21.5pt;z-index:251659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">
                  <v:textbox>
                    <w:txbxContent>
                      <w:p w:rsidR="00EE2BB2" w:rsidRPr="00350CA8" w:rsidRDefault="00924118" w:rsidP="003A7A4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DEPENDENCIA:</w:t>
                        </w:r>
                      </w:p>
                    </w:txbxContent>
                  </v:textbox>
                </v:shape>
              </w:pict>
            </w:r>
          </w:p>
        </w:tc>
      </w:tr>
      <w:tr w:rsidR="00331DFE" w:rsidRPr="00331DFE" w:rsidTr="00DE0BDE">
        <w:trPr>
          <w:trHeight w:val="259"/>
        </w:trPr>
        <w:tc>
          <w:tcPr>
            <w:tcW w:w="5982" w:type="dxa"/>
            <w:gridSpan w:val="7"/>
            <w:shd w:val="clear" w:color="auto" w:fill="auto"/>
            <w:noWrap/>
            <w:vAlign w:val="bottom"/>
          </w:tcPr>
          <w:p w:rsidR="00331DFE" w:rsidRPr="000F42D3" w:rsidRDefault="00331DFE" w:rsidP="00350A2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781" w:type="dxa"/>
            <w:gridSpan w:val="3"/>
            <w:shd w:val="clear" w:color="auto" w:fill="auto"/>
            <w:noWrap/>
            <w:vAlign w:val="bottom"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</w:tr>
      <w:tr w:rsidR="00331DFE" w:rsidRPr="00331DFE" w:rsidTr="00DE0BDE">
        <w:trPr>
          <w:trHeight w:val="259"/>
        </w:trPr>
        <w:tc>
          <w:tcPr>
            <w:tcW w:w="2359" w:type="dxa"/>
            <w:gridSpan w:val="2"/>
            <w:shd w:val="clear" w:color="auto" w:fill="auto"/>
            <w:noWrap/>
            <w:vAlign w:val="bottom"/>
          </w:tcPr>
          <w:p w:rsidR="00331DFE" w:rsidRPr="000F42D3" w:rsidRDefault="003A1657" w:rsidP="00AE4EF0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w:pict>
                <v:shape id="_x0000_s1031" type="#_x0000_t202" style="position:absolute;margin-left:101.6pt;margin-top:7.85pt;width:123.75pt;height:19.95pt;z-index:251644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">
                  <v:textbox>
                    <w:txbxContent>
                      <w:p w:rsidR="00EE2BB2" w:rsidRPr="003A7A4B" w:rsidRDefault="00B658C1" w:rsidP="003A7A4B">
                        <w:pPr>
                          <w:rPr>
                            <w:sz w:val="20"/>
                            <w:szCs w:val="20"/>
                          </w:rPr>
                        </w:pPr>
                        <w:r w:rsidRPr="00350CA8">
                          <w:rPr>
                            <w:b/>
                            <w:bCs/>
                            <w:sz w:val="20"/>
                            <w:szCs w:val="20"/>
                          </w:rPr>
                          <w:t>TIPO</w:t>
                        </w:r>
                        <w:r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w:pict>
                <v:shape id="_x0000_s1028" type="#_x0000_t202" style="position:absolute;margin-left:-41.75pt;margin-top:-16.6pt;width:124.3pt;height:18.9pt;z-index:2516474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">
                  <v:textbox>
                    <w:txbxContent>
                      <w:p w:rsidR="00EE2BB2" w:rsidRPr="00350CA8" w:rsidRDefault="00EE2BB2" w:rsidP="00BD3E67">
                        <w:pPr>
                          <w:rPr>
                            <w:b/>
                            <w:bCs/>
                          </w:rPr>
                        </w:pPr>
                        <w:r w:rsidRPr="00350CA8">
                          <w:rPr>
                            <w:b/>
                            <w:bCs/>
                          </w:rPr>
                          <w:t>MARCA</w:t>
                        </w:r>
                        <w:r>
                          <w:rPr>
                            <w:b/>
                            <w:bCs/>
                          </w:rPr>
                          <w:t>: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048" w:type="dxa"/>
            <w:gridSpan w:val="2"/>
            <w:shd w:val="clear" w:color="auto" w:fill="auto"/>
            <w:noWrap/>
            <w:vAlign w:val="bottom"/>
          </w:tcPr>
          <w:p w:rsidR="00331DFE" w:rsidRPr="000F42D3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653" w:type="dxa"/>
            <w:shd w:val="clear" w:color="auto" w:fill="auto"/>
            <w:noWrap/>
            <w:vAlign w:val="bottom"/>
          </w:tcPr>
          <w:p w:rsidR="00331DFE" w:rsidRPr="000F42D3" w:rsidRDefault="00331DFE" w:rsidP="00B542B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922" w:type="dxa"/>
            <w:gridSpan w:val="2"/>
            <w:shd w:val="clear" w:color="auto" w:fill="auto"/>
            <w:noWrap/>
            <w:vAlign w:val="bottom"/>
          </w:tcPr>
          <w:p w:rsidR="00331DFE" w:rsidRPr="000F42D3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781" w:type="dxa"/>
            <w:gridSpan w:val="3"/>
            <w:shd w:val="clear" w:color="auto" w:fill="auto"/>
            <w:noWrap/>
            <w:vAlign w:val="bottom"/>
          </w:tcPr>
          <w:p w:rsidR="00331DFE" w:rsidRPr="000F42D3" w:rsidRDefault="003A1657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w:pict>
                <v:shape id="_x0000_s1030" type="#_x0000_t202" style="position:absolute;left:0;text-align:left;margin-left:-42.15pt;margin-top:-16.85pt;width:87pt;height:18.9pt;z-index:251670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">
                  <v:textbox>
                    <w:txbxContent>
                      <w:p w:rsidR="00EE2BB2" w:rsidRPr="00350CA8" w:rsidRDefault="00EE2BB2" w:rsidP="00BD3E67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50CA8">
                          <w:rPr>
                            <w:b/>
                            <w:bCs/>
                            <w:sz w:val="20"/>
                            <w:szCs w:val="20"/>
                          </w:rPr>
                          <w:t>AÑO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</w:pict>
            </w:r>
          </w:p>
        </w:tc>
      </w:tr>
      <w:tr w:rsidR="00AE4EF0" w:rsidRPr="00331DFE" w:rsidTr="00DE0BDE">
        <w:trPr>
          <w:trHeight w:val="259"/>
        </w:trPr>
        <w:tc>
          <w:tcPr>
            <w:tcW w:w="2359" w:type="dxa"/>
            <w:gridSpan w:val="2"/>
            <w:shd w:val="clear" w:color="auto" w:fill="auto"/>
            <w:noWrap/>
            <w:vAlign w:val="bottom"/>
            <w:hideMark/>
          </w:tcPr>
          <w:p w:rsidR="00331DFE" w:rsidRPr="000F42D3" w:rsidRDefault="00331DFE" w:rsidP="00AE4E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:rsidR="00DE0BDE" w:rsidRDefault="0014150B" w:rsidP="00350CA8">
      <w:pPr>
        <w:tabs>
          <w:tab w:val="right" w:pos="9071"/>
        </w:tabs>
        <w:spacing w:after="0" w:line="240" w:lineRule="auto"/>
      </w:pPr>
      <w:r>
        <w:rPr>
          <w:noProof/>
        </w:rPr>
        <w:pict>
          <v:shape id="_x0000_s1035" type="#_x0000_t202" style="position:absolute;margin-left:-37.9pt;margin-top:6.25pt;width:265.75pt;height:18.9pt;z-index:251868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">
            <v:textbox>
              <w:txbxContent>
                <w:p w:rsidR="002D484B" w:rsidRPr="002D484B" w:rsidRDefault="002D484B" w:rsidP="002D484B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 xml:space="preserve">MOTOR NRO: </w:t>
                  </w:r>
                </w:p>
              </w:txbxContent>
            </v:textbox>
          </v:shape>
        </w:pict>
      </w:r>
      <w:r w:rsidR="003A1657">
        <w:rPr>
          <w:noProof/>
        </w:rPr>
        <w:pict>
          <v:shape id="_x0000_s1034" type="#_x0000_t202" style="position:absolute;margin-left:231.35pt;margin-top:6.25pt;width:259.75pt;height:18.9pt;z-index:251870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">
            <v:textbox>
              <w:txbxContent>
                <w:p w:rsidR="002D484B" w:rsidRPr="002D484B" w:rsidRDefault="002D484B" w:rsidP="002D484B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 xml:space="preserve">CHASIS  NRO: </w:t>
                  </w:r>
                </w:p>
              </w:txbxContent>
            </v:textbox>
          </v:shape>
        </w:pict>
      </w:r>
      <w:r w:rsidR="003A1657">
        <w:rPr>
          <w:rFonts w:ascii="Arial" w:eastAsia="Times New Roman" w:hAnsi="Arial" w:cs="Arial"/>
          <w:noProof/>
          <w:sz w:val="20"/>
          <w:szCs w:val="20"/>
        </w:rPr>
        <w:pict>
          <v:shape id="_x0000_s1048" type="#_x0000_t202" style="position:absolute;margin-left:245.55pt;margin-top:-97.8pt;width:225.9pt;height:24.95pt;z-index:251666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">
            <v:textbox>
              <w:txbxContent>
                <w:p w:rsidR="00EE2BB2" w:rsidRPr="006B0078" w:rsidRDefault="00EE2BB2" w:rsidP="00E2680A">
                  <w:pPr>
                    <w:rPr>
                      <w:b/>
                      <w:sz w:val="20"/>
                      <w:szCs w:val="20"/>
                    </w:rPr>
                  </w:pPr>
                  <w:r w:rsidRPr="009216AD">
                    <w:rPr>
                      <w:b/>
                      <w:sz w:val="20"/>
                      <w:szCs w:val="20"/>
                    </w:rPr>
                    <w:t>MINISTERIO</w:t>
                  </w:r>
                  <w:r w:rsidRPr="006B0078">
                    <w:rPr>
                      <w:b/>
                      <w:sz w:val="20"/>
                      <w:szCs w:val="20"/>
                    </w:rPr>
                    <w:t xml:space="preserve"> – COMODATO- FORTALECIMIENTO</w:t>
                  </w:r>
                </w:p>
              </w:txbxContent>
            </v:textbox>
          </v:shape>
        </w:pict>
      </w:r>
      <w:r w:rsidR="003A1657">
        <w:rPr>
          <w:noProof/>
        </w:rPr>
        <w:pict>
          <v:shape id="_x0000_s1047" type="#_x0000_t202" style="position:absolute;margin-left:147.75pt;margin-top:-134.75pt;width:196.6pt;height:24.95pt;z-index:2516505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">
            <v:textbox>
              <w:txbxContent>
                <w:p w:rsidR="00EE2BB2" w:rsidRPr="00AE4EF0" w:rsidRDefault="00EE2BB2">
                  <w:pPr>
                    <w:rPr>
                      <w:b/>
                      <w:sz w:val="28"/>
                    </w:rPr>
                  </w:pPr>
                  <w:r w:rsidRPr="00AE4EF0">
                    <w:rPr>
                      <w:b/>
                      <w:sz w:val="28"/>
                    </w:rPr>
                    <w:t>MOVIL R.O</w:t>
                  </w:r>
                  <w:proofErr w:type="gramStart"/>
                  <w:r w:rsidRPr="00AE4EF0">
                    <w:rPr>
                      <w:b/>
                      <w:sz w:val="28"/>
                    </w:rPr>
                    <w:t>./</w:t>
                  </w:r>
                  <w:proofErr w:type="gramEnd"/>
                  <w:r w:rsidRPr="00AE4EF0">
                    <w:rPr>
                      <w:b/>
                      <w:sz w:val="28"/>
                    </w:rPr>
                    <w:t>O.I.:</w:t>
                  </w:r>
                </w:p>
              </w:txbxContent>
            </v:textbox>
          </v:shape>
        </w:pict>
      </w:r>
      <w:r w:rsidR="003A1657">
        <w:rPr>
          <w:rFonts w:ascii="Arial" w:eastAsia="Times New Roman" w:hAnsi="Arial" w:cs="Arial"/>
          <w:b/>
          <w:noProof/>
          <w:sz w:val="16"/>
          <w:szCs w:val="16"/>
        </w:rPr>
        <w:pict>
          <v:shape id="_x0000_s1038" type="#_x0000_t202" style="position:absolute;margin-left:431.6pt;margin-top:-65.5pt;width:60.5pt;height:21.75pt;z-index:251865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">
            <v:textbox>
              <w:txbxContent>
                <w:p w:rsidR="00EE2BB2" w:rsidRPr="00350CA8" w:rsidRDefault="00EE2BB2" w:rsidP="00350CA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350CA8">
                    <w:rPr>
                      <w:b/>
                      <w:bCs/>
                      <w:sz w:val="24"/>
                      <w:szCs w:val="24"/>
                    </w:rPr>
                    <w:t xml:space="preserve">SI    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N</w:t>
                  </w:r>
                  <w:r w:rsidRPr="00350CA8">
                    <w:rPr>
                      <w:b/>
                      <w:bCs/>
                      <w:sz w:val="24"/>
                      <w:szCs w:val="24"/>
                    </w:rPr>
                    <w:t>O</w:t>
                  </w:r>
                </w:p>
              </w:txbxContent>
            </v:textbox>
          </v:shape>
        </w:pict>
      </w:r>
      <w:r w:rsidR="003A1657">
        <w:rPr>
          <w:noProof/>
        </w:rPr>
        <w:pict>
          <v:rect id="Rectangle 34" o:spid="_x0000_s1046" style="position:absolute;margin-left:388.1pt;margin-top:-65.5pt;width:36pt;height:21.5pt;z-index:-251483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">
            <v:textbox>
              <w:txbxContent>
                <w:p w:rsidR="00EE2BB2" w:rsidRPr="00350CA8" w:rsidRDefault="00EE2BB2" w:rsidP="00350CA8">
                  <w:pPr>
                    <w:jc w:val="center"/>
                    <w:rPr>
                      <w:b/>
                      <w:bCs/>
                    </w:rPr>
                  </w:pPr>
                  <w:r w:rsidRPr="00350CA8">
                    <w:rPr>
                      <w:b/>
                      <w:bCs/>
                      <w:sz w:val="24"/>
                      <w:szCs w:val="24"/>
                    </w:rPr>
                    <w:t>AVL</w:t>
                  </w:r>
                  <w:r w:rsidRPr="00350CA8">
                    <w:rPr>
                      <w:b/>
                      <w:bCs/>
                    </w:rPr>
                    <w:t xml:space="preserve">        SI      NO</w:t>
                  </w:r>
                </w:p>
              </w:txbxContent>
            </v:textbox>
          </v:rect>
        </w:pict>
      </w:r>
      <w:r w:rsidR="003A1657">
        <w:rPr>
          <w:rFonts w:ascii="Arial" w:eastAsia="Times New Roman" w:hAnsi="Arial" w:cs="Arial"/>
          <w:b/>
          <w:noProof/>
          <w:sz w:val="16"/>
          <w:szCs w:val="16"/>
        </w:rPr>
        <w:pict>
          <v:shape id="_x0000_s1039" type="#_x0000_t202" style="position:absolute;margin-left:407.1pt;margin-top:-16.5pt;width:84pt;height:21.5pt;z-index:251850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">
            <v:textbox>
              <w:txbxContent>
                <w:p w:rsidR="00EE2BB2" w:rsidRPr="00350CA8" w:rsidRDefault="00EE2BB2" w:rsidP="00350CA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350CA8">
                    <w:rPr>
                      <w:b/>
                      <w:bCs/>
                      <w:sz w:val="24"/>
                      <w:szCs w:val="24"/>
                    </w:rPr>
                    <w:t xml:space="preserve">SI          </w:t>
                  </w:r>
                  <w:r w:rsidRPr="009216AD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xbxContent>
            </v:textbox>
          </v:shape>
        </w:pict>
      </w:r>
      <w:r w:rsidR="003A1657">
        <w:rPr>
          <w:noProof/>
        </w:rPr>
        <w:pict>
          <v:rect id="Rectangle 32" o:spid="_x0000_s1041" style="position:absolute;margin-left:231.75pt;margin-top:-17.25pt;width:167.75pt;height:22.1pt;z-index:-251519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">
            <v:textbox>
              <w:txbxContent>
                <w:p w:rsidR="00EE2BB2" w:rsidRDefault="00EE2BB2" w:rsidP="00DE0BDE">
                  <w:r>
                    <w:t xml:space="preserve">IMPEDIMIENTO LEGAL O ADM.  ADMADMINIST </w:t>
                  </w:r>
                </w:p>
              </w:txbxContent>
            </v:textbox>
          </v:rect>
        </w:pict>
      </w:r>
      <w:r w:rsidR="003A1657">
        <w:rPr>
          <w:noProof/>
        </w:rPr>
        <w:pict>
          <v:shape id="_x0000_s1045" type="#_x0000_t202" style="position:absolute;margin-left:-37.85pt;margin-top:-16.6pt;width:133.7pt;height:18.9pt;z-index:251469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">
            <v:textbox>
              <w:txbxContent>
                <w:p w:rsidR="00EE2BB2" w:rsidRPr="003A7A4B" w:rsidRDefault="00EE2BB2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DOMINIO: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236980" cy="177085"/>
                        <wp:effectExtent l="0" t="0" r="0" b="0"/>
                        <wp:docPr id="57" name="Imagen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6980" cy="177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A1657">
        <w:rPr>
          <w:rFonts w:ascii="Arial" w:eastAsia="Times New Roman" w:hAnsi="Arial" w:cs="Arial"/>
          <w:b/>
          <w:noProof/>
          <w:sz w:val="16"/>
          <w:szCs w:val="16"/>
        </w:rPr>
        <w:pict>
          <v:shape id="_x0000_s1042" type="#_x0000_t202" style="position:absolute;margin-left:350.6pt;margin-top:-39.05pt;width:141pt;height:19.1pt;z-index:2517120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">
            <v:textbox>
              <w:txbxContent>
                <w:p w:rsidR="00EE2BB2" w:rsidRPr="00350CA8" w:rsidRDefault="00EE2BB2" w:rsidP="00D20BBB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350CA8">
                    <w:rPr>
                      <w:b/>
                      <w:bCs/>
                      <w:sz w:val="20"/>
                      <w:szCs w:val="20"/>
                    </w:rPr>
                    <w:t xml:space="preserve">KM   </w:t>
                  </w:r>
                </w:p>
              </w:txbxContent>
            </v:textbox>
          </v:shape>
        </w:pict>
      </w:r>
      <w:r w:rsidR="00350CA8">
        <w:tab/>
      </w:r>
    </w:p>
    <w:p w:rsidR="00182888" w:rsidRDefault="00182888" w:rsidP="00DE0BDE">
      <w:pPr>
        <w:tabs>
          <w:tab w:val="right" w:pos="9071"/>
        </w:tabs>
        <w:spacing w:after="0" w:line="240" w:lineRule="auto"/>
      </w:pPr>
    </w:p>
    <w:p w:rsidR="00182888" w:rsidRDefault="003A1657" w:rsidP="00182888">
      <w:pPr>
        <w:tabs>
          <w:tab w:val="right" w:pos="9071"/>
        </w:tabs>
      </w:pPr>
      <w:r>
        <w:rPr>
          <w:rFonts w:ascii="Arial" w:eastAsia="Times New Roman" w:hAnsi="Arial" w:cs="Arial"/>
          <w:b/>
          <w:noProof/>
          <w:sz w:val="16"/>
          <w:szCs w:val="16"/>
        </w:rPr>
        <w:pict>
          <v:rect id="Rectángulo 3" o:spid="_x0000_s1044" style="position:absolute;margin-left:-26.65pt;margin-top:5.25pt;width:508.5pt;height:245.25pt;z-index:251527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" fillcolor="white [3212]" strokecolor="#243f60 [1604]" strokeweight="2pt">
            <v:textbox>
              <w:txbxContent>
                <w:p w:rsidR="00EE2BB2" w:rsidRPr="009216AD" w:rsidRDefault="00EE2BB2" w:rsidP="00C11B2C">
                  <w:pPr>
                    <w:jc w:val="center"/>
                    <w:rPr>
                      <w:lang w:val="es-ES"/>
                    </w:rPr>
                  </w:pPr>
                  <w:bookmarkStart w:id="0" w:name="_GoBack"/>
                  <w:r>
                    <w:rPr>
                      <w:noProof/>
                      <w:lang w:val="es-ES"/>
                    </w:rPr>
                    <w:t>Foto</w:t>
                  </w:r>
                  <w:bookmarkEnd w:id="0"/>
                </w:p>
              </w:txbxContent>
            </v:textbox>
          </v:rect>
        </w:pict>
      </w: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p w:rsidR="00182888" w:rsidRDefault="00182888" w:rsidP="00182888">
      <w:pPr>
        <w:tabs>
          <w:tab w:val="right" w:pos="9071"/>
        </w:tabs>
      </w:pPr>
    </w:p>
    <w:tbl>
      <w:tblPr>
        <w:tblStyle w:val="Tablaconcuadrcula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1559"/>
        <w:gridCol w:w="2552"/>
        <w:gridCol w:w="992"/>
        <w:gridCol w:w="1701"/>
      </w:tblGrid>
      <w:tr w:rsidR="00805818" w:rsidTr="00DA3E55">
        <w:trPr>
          <w:trHeight w:val="313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5818" w:rsidRPr="003C7602" w:rsidRDefault="00805818" w:rsidP="0070371E">
            <w:pPr>
              <w:jc w:val="center"/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PARTE EXTERNA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5818" w:rsidRPr="003C7602" w:rsidRDefault="00805818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5818" w:rsidRPr="003C7602" w:rsidRDefault="00805818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OBERVACIONES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5818" w:rsidRPr="00805818" w:rsidRDefault="00805818" w:rsidP="008B1C0C">
            <w:pPr>
              <w:rPr>
                <w:b/>
              </w:rPr>
            </w:pPr>
            <w:r>
              <w:rPr>
                <w:b/>
              </w:rPr>
              <w:t>PARTE EXTERNA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5818" w:rsidRPr="003C7602" w:rsidRDefault="00805818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5818" w:rsidRPr="003C7602" w:rsidRDefault="00805818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805818" w:rsidTr="00DA3E55">
        <w:tc>
          <w:tcPr>
            <w:tcW w:w="2552" w:type="dxa"/>
            <w:tcBorders>
              <w:top w:val="single" w:sz="12" w:space="0" w:color="auto"/>
            </w:tcBorders>
          </w:tcPr>
          <w:p w:rsidR="00805818" w:rsidRPr="00C655A3" w:rsidRDefault="00805818" w:rsidP="00914078">
            <w:pPr>
              <w:rPr>
                <w:sz w:val="20"/>
                <w:szCs w:val="20"/>
              </w:rPr>
            </w:pPr>
            <w:r w:rsidRPr="00C655A3">
              <w:rPr>
                <w:sz w:val="20"/>
                <w:szCs w:val="20"/>
              </w:rPr>
              <w:t>LEVA MANDO DE CAMBIOS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805818" w:rsidRDefault="00805818" w:rsidP="00924118"/>
        </w:tc>
        <w:tc>
          <w:tcPr>
            <w:tcW w:w="1559" w:type="dxa"/>
            <w:tcBorders>
              <w:top w:val="single" w:sz="12" w:space="0" w:color="auto"/>
            </w:tcBorders>
          </w:tcPr>
          <w:p w:rsidR="00805818" w:rsidRDefault="00805818" w:rsidP="00914078"/>
        </w:tc>
        <w:tc>
          <w:tcPr>
            <w:tcW w:w="2552" w:type="dxa"/>
            <w:tcBorders>
              <w:top w:val="single" w:sz="12" w:space="0" w:color="auto"/>
            </w:tcBorders>
          </w:tcPr>
          <w:p w:rsidR="00805818" w:rsidRPr="00CA5CF0" w:rsidRDefault="00805818" w:rsidP="008B1C0C">
            <w:r>
              <w:t>ORQUILLA BALIZA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805818" w:rsidRDefault="00805818" w:rsidP="00914078"/>
        </w:tc>
        <w:tc>
          <w:tcPr>
            <w:tcW w:w="1701" w:type="dxa"/>
            <w:tcBorders>
              <w:top w:val="single" w:sz="12" w:space="0" w:color="auto"/>
            </w:tcBorders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914078">
            <w:r>
              <w:t>CAÑO DE ESCAPE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8B1C0C">
            <w:r>
              <w:t>GUARDABARRO TRASERO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Pr="00C655A3" w:rsidRDefault="00805818" w:rsidP="00914078">
            <w:pPr>
              <w:rPr>
                <w:sz w:val="20"/>
                <w:szCs w:val="20"/>
              </w:rPr>
            </w:pPr>
            <w:r w:rsidRPr="00C655A3">
              <w:rPr>
                <w:sz w:val="20"/>
                <w:szCs w:val="20"/>
              </w:rPr>
              <w:t>LEVA DE FRENO DELANTERO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8B1C0C">
            <w:r>
              <w:t xml:space="preserve">CALLIPER TRASERO 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Pr="00B658C1" w:rsidRDefault="00805818" w:rsidP="009140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LEVA DE MANDO EMBRAGUE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8B1C0C">
            <w:r>
              <w:t>TABLERO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914078">
            <w:r>
              <w:t>PEDAL FRENO TRASERO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8B1C0C">
            <w:r>
              <w:t>COMANDO BALIZA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Pr="006233E2" w:rsidRDefault="00805818" w:rsidP="00914078">
            <w:r w:rsidRPr="006233E2">
              <w:t>BULBO DE STOP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8B1C0C">
            <w:r>
              <w:t>BALIZA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914078">
            <w:r>
              <w:t>MULETA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8B1C0C">
            <w:r>
              <w:t>SIRENA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914078">
            <w:r>
              <w:t>CABALLETE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914078">
            <w:r>
              <w:t>DEFENSA  DELANTERA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B658C1">
            <w:r>
              <w:t>RUEDA DELANTERA</w:t>
            </w:r>
          </w:p>
        </w:tc>
        <w:tc>
          <w:tcPr>
            <w:tcW w:w="1134" w:type="dxa"/>
          </w:tcPr>
          <w:p w:rsidR="00805818" w:rsidRDefault="00805818" w:rsidP="0092411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914078">
            <w:r>
              <w:t>PUÑO ACELERADOR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Pr="00CF71CA" w:rsidRDefault="00805818" w:rsidP="00914078">
            <w:r w:rsidRPr="00CF71CA">
              <w:t>RUEDA TRASERA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914078">
            <w:r>
              <w:t>TAPA TANQUE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914078">
            <w:r>
              <w:t>ESPEJOS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Pr="00805818" w:rsidRDefault="00805818" w:rsidP="00914078">
            <w:r>
              <w:t>TANQUE COMBUSTIBLE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Pr="00B658C1" w:rsidRDefault="00805818" w:rsidP="00914078">
            <w:pPr>
              <w:rPr>
                <w:sz w:val="20"/>
                <w:szCs w:val="20"/>
              </w:rPr>
            </w:pPr>
            <w:r w:rsidRPr="00B658C1">
              <w:rPr>
                <w:sz w:val="20"/>
                <w:szCs w:val="20"/>
              </w:rPr>
              <w:t xml:space="preserve">TANQUE DE COMBUSTIBLE 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914078">
            <w:r>
              <w:t>CACHAS CON INSIGNIA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B658C1">
            <w:r>
              <w:t>MANOPLAS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914078">
            <w:r>
              <w:t>MANUBRIO</w:t>
            </w:r>
          </w:p>
        </w:tc>
        <w:tc>
          <w:tcPr>
            <w:tcW w:w="992" w:type="dxa"/>
          </w:tcPr>
          <w:p w:rsidR="00805818" w:rsidRDefault="00805818" w:rsidP="0092411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914078">
            <w:r>
              <w:t>FRENO DE MANO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Pr="00805818" w:rsidRDefault="00805818" w:rsidP="00914078">
            <w:pPr>
              <w:rPr>
                <w:sz w:val="20"/>
                <w:szCs w:val="20"/>
              </w:rPr>
            </w:pPr>
            <w:r w:rsidRPr="00805818">
              <w:rPr>
                <w:sz w:val="20"/>
                <w:szCs w:val="20"/>
              </w:rPr>
              <w:t>CARENADO CON PARABRISA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914078">
            <w:r>
              <w:t>AMORTIGUADORES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805818" w:rsidP="00914078">
            <w:r>
              <w:t>PLOTEO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805818" w:rsidTr="00DA3E55">
        <w:tc>
          <w:tcPr>
            <w:tcW w:w="2552" w:type="dxa"/>
          </w:tcPr>
          <w:p w:rsidR="00805818" w:rsidRDefault="00805818" w:rsidP="00B658C1">
            <w:r>
              <w:t>CADENA</w:t>
            </w:r>
          </w:p>
        </w:tc>
        <w:tc>
          <w:tcPr>
            <w:tcW w:w="1134" w:type="dxa"/>
          </w:tcPr>
          <w:p w:rsidR="00805818" w:rsidRDefault="00805818" w:rsidP="00914078"/>
        </w:tc>
        <w:tc>
          <w:tcPr>
            <w:tcW w:w="1559" w:type="dxa"/>
          </w:tcPr>
          <w:p w:rsidR="00805818" w:rsidRDefault="00805818" w:rsidP="00914078"/>
        </w:tc>
        <w:tc>
          <w:tcPr>
            <w:tcW w:w="2552" w:type="dxa"/>
          </w:tcPr>
          <w:p w:rsidR="00805818" w:rsidRDefault="00347B1B" w:rsidP="00914078">
            <w:r>
              <w:t>PLOTEO RO/NI/NO</w:t>
            </w:r>
          </w:p>
        </w:tc>
        <w:tc>
          <w:tcPr>
            <w:tcW w:w="992" w:type="dxa"/>
          </w:tcPr>
          <w:p w:rsidR="00805818" w:rsidRDefault="00805818" w:rsidP="00914078"/>
        </w:tc>
        <w:tc>
          <w:tcPr>
            <w:tcW w:w="1701" w:type="dxa"/>
          </w:tcPr>
          <w:p w:rsidR="00805818" w:rsidRDefault="00805818" w:rsidP="00914078"/>
        </w:tc>
      </w:tr>
      <w:tr w:rsidR="00347B1B" w:rsidTr="00DA3E55">
        <w:tc>
          <w:tcPr>
            <w:tcW w:w="2552" w:type="dxa"/>
          </w:tcPr>
          <w:p w:rsidR="00347B1B" w:rsidRPr="005D2375" w:rsidRDefault="00347B1B" w:rsidP="009140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FISP. DE FRENO 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1559" w:type="dxa"/>
          </w:tcPr>
          <w:p w:rsidR="00347B1B" w:rsidRDefault="00347B1B" w:rsidP="00914078"/>
        </w:tc>
        <w:tc>
          <w:tcPr>
            <w:tcW w:w="2552" w:type="dxa"/>
          </w:tcPr>
          <w:p w:rsidR="00347B1B" w:rsidRDefault="00347B1B" w:rsidP="00030FFD">
            <w:r>
              <w:t xml:space="preserve">HERRAMIENTAS </w:t>
            </w:r>
          </w:p>
        </w:tc>
        <w:tc>
          <w:tcPr>
            <w:tcW w:w="992" w:type="dxa"/>
          </w:tcPr>
          <w:p w:rsidR="00347B1B" w:rsidRDefault="00347B1B" w:rsidP="00914078"/>
        </w:tc>
        <w:tc>
          <w:tcPr>
            <w:tcW w:w="1701" w:type="dxa"/>
          </w:tcPr>
          <w:p w:rsidR="00347B1B" w:rsidRDefault="00347B1B" w:rsidP="00914078"/>
        </w:tc>
      </w:tr>
      <w:tr w:rsidR="00347B1B" w:rsidTr="00DA3E55">
        <w:tc>
          <w:tcPr>
            <w:tcW w:w="2552" w:type="dxa"/>
          </w:tcPr>
          <w:p w:rsidR="00347B1B" w:rsidRPr="00CF71CA" w:rsidRDefault="00347B1B" w:rsidP="00914078">
            <w:pPr>
              <w:rPr>
                <w:sz w:val="20"/>
                <w:szCs w:val="20"/>
              </w:rPr>
            </w:pPr>
            <w:r w:rsidRPr="00CF71CA">
              <w:rPr>
                <w:sz w:val="20"/>
                <w:szCs w:val="20"/>
              </w:rPr>
              <w:t>ASIENTO CON CERRADURA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1559" w:type="dxa"/>
          </w:tcPr>
          <w:p w:rsidR="00347B1B" w:rsidRDefault="00347B1B" w:rsidP="00914078"/>
        </w:tc>
        <w:tc>
          <w:tcPr>
            <w:tcW w:w="2552" w:type="dxa"/>
          </w:tcPr>
          <w:p w:rsidR="00347B1B" w:rsidRPr="00805818" w:rsidRDefault="00347B1B" w:rsidP="00030FFD">
            <w:pPr>
              <w:rPr>
                <w:b/>
              </w:rPr>
            </w:pPr>
            <w:r>
              <w:rPr>
                <w:b/>
              </w:rPr>
              <w:t>DOCUMENTACION</w:t>
            </w:r>
          </w:p>
        </w:tc>
        <w:tc>
          <w:tcPr>
            <w:tcW w:w="992" w:type="dxa"/>
          </w:tcPr>
          <w:p w:rsidR="00347B1B" w:rsidRDefault="00347B1B" w:rsidP="00914078"/>
        </w:tc>
        <w:tc>
          <w:tcPr>
            <w:tcW w:w="1701" w:type="dxa"/>
          </w:tcPr>
          <w:p w:rsidR="00347B1B" w:rsidRDefault="00347B1B" w:rsidP="00914078"/>
        </w:tc>
      </w:tr>
      <w:tr w:rsidR="00347B1B" w:rsidTr="00DA3E55">
        <w:tc>
          <w:tcPr>
            <w:tcW w:w="2552" w:type="dxa"/>
          </w:tcPr>
          <w:p w:rsidR="00347B1B" w:rsidRDefault="00347B1B" w:rsidP="00914078">
            <w:r>
              <w:t>BOCINA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1559" w:type="dxa"/>
          </w:tcPr>
          <w:p w:rsidR="00347B1B" w:rsidRDefault="00347B1B" w:rsidP="00914078"/>
        </w:tc>
        <w:tc>
          <w:tcPr>
            <w:tcW w:w="2552" w:type="dxa"/>
          </w:tcPr>
          <w:p w:rsidR="00347B1B" w:rsidRPr="00805818" w:rsidRDefault="00347B1B" w:rsidP="00030FFD">
            <w:r>
              <w:t>CHAPA PATENTE</w:t>
            </w:r>
          </w:p>
        </w:tc>
        <w:tc>
          <w:tcPr>
            <w:tcW w:w="992" w:type="dxa"/>
          </w:tcPr>
          <w:p w:rsidR="00347B1B" w:rsidRDefault="00347B1B" w:rsidP="00914078"/>
        </w:tc>
        <w:tc>
          <w:tcPr>
            <w:tcW w:w="1701" w:type="dxa"/>
          </w:tcPr>
          <w:p w:rsidR="00347B1B" w:rsidRDefault="00347B1B" w:rsidP="00914078"/>
        </w:tc>
      </w:tr>
      <w:tr w:rsidR="00347B1B" w:rsidTr="00DA3E55">
        <w:tc>
          <w:tcPr>
            <w:tcW w:w="2552" w:type="dxa"/>
          </w:tcPr>
          <w:p w:rsidR="00347B1B" w:rsidRDefault="00347B1B" w:rsidP="00CF71CA">
            <w:r>
              <w:t xml:space="preserve"> FAROS INTERMITENTES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1559" w:type="dxa"/>
          </w:tcPr>
          <w:p w:rsidR="00347B1B" w:rsidRDefault="00347B1B" w:rsidP="00914078"/>
        </w:tc>
        <w:tc>
          <w:tcPr>
            <w:tcW w:w="2552" w:type="dxa"/>
          </w:tcPr>
          <w:p w:rsidR="00347B1B" w:rsidRDefault="00347B1B" w:rsidP="00030FFD">
            <w:r>
              <w:t xml:space="preserve">TARJETA </w:t>
            </w:r>
          </w:p>
        </w:tc>
        <w:tc>
          <w:tcPr>
            <w:tcW w:w="992" w:type="dxa"/>
          </w:tcPr>
          <w:p w:rsidR="00347B1B" w:rsidRDefault="00347B1B" w:rsidP="00914078"/>
        </w:tc>
        <w:tc>
          <w:tcPr>
            <w:tcW w:w="1701" w:type="dxa"/>
          </w:tcPr>
          <w:p w:rsidR="00347B1B" w:rsidRDefault="00347B1B" w:rsidP="00914078"/>
        </w:tc>
      </w:tr>
      <w:tr w:rsidR="00347B1B" w:rsidTr="00DA3E55">
        <w:tc>
          <w:tcPr>
            <w:tcW w:w="2552" w:type="dxa"/>
          </w:tcPr>
          <w:p w:rsidR="00347B1B" w:rsidRPr="00CF71CA" w:rsidRDefault="00347B1B" w:rsidP="00914078">
            <w:r w:rsidRPr="00CF71CA">
              <w:t>FARO DELANTERO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1559" w:type="dxa"/>
          </w:tcPr>
          <w:p w:rsidR="00347B1B" w:rsidRDefault="00347B1B" w:rsidP="00914078"/>
        </w:tc>
        <w:tc>
          <w:tcPr>
            <w:tcW w:w="2552" w:type="dxa"/>
          </w:tcPr>
          <w:p w:rsidR="00347B1B" w:rsidRDefault="00347B1B" w:rsidP="00030FFD">
            <w:r>
              <w:t>LLEVES DE CONTACTO</w:t>
            </w:r>
          </w:p>
        </w:tc>
        <w:tc>
          <w:tcPr>
            <w:tcW w:w="992" w:type="dxa"/>
          </w:tcPr>
          <w:p w:rsidR="00347B1B" w:rsidRDefault="00347B1B" w:rsidP="00914078"/>
        </w:tc>
        <w:tc>
          <w:tcPr>
            <w:tcW w:w="1701" w:type="dxa"/>
          </w:tcPr>
          <w:p w:rsidR="00347B1B" w:rsidRDefault="00347B1B" w:rsidP="00914078"/>
        </w:tc>
      </w:tr>
      <w:tr w:rsidR="00347B1B" w:rsidTr="00DA3E55">
        <w:tc>
          <w:tcPr>
            <w:tcW w:w="2552" w:type="dxa"/>
          </w:tcPr>
          <w:p w:rsidR="00347B1B" w:rsidRPr="00CF71CA" w:rsidRDefault="00347B1B" w:rsidP="00914078">
            <w:r w:rsidRPr="00CF71CA">
              <w:t>FARO TRASERO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1559" w:type="dxa"/>
          </w:tcPr>
          <w:p w:rsidR="00347B1B" w:rsidRDefault="00347B1B" w:rsidP="00914078"/>
        </w:tc>
        <w:tc>
          <w:tcPr>
            <w:tcW w:w="2552" w:type="dxa"/>
            <w:tcBorders>
              <w:bottom w:val="single" w:sz="2" w:space="0" w:color="auto"/>
            </w:tcBorders>
          </w:tcPr>
          <w:p w:rsidR="00347B1B" w:rsidRDefault="00347B1B" w:rsidP="00914078"/>
        </w:tc>
        <w:tc>
          <w:tcPr>
            <w:tcW w:w="992" w:type="dxa"/>
          </w:tcPr>
          <w:p w:rsidR="00347B1B" w:rsidRDefault="00347B1B" w:rsidP="00914078"/>
        </w:tc>
        <w:tc>
          <w:tcPr>
            <w:tcW w:w="1701" w:type="dxa"/>
          </w:tcPr>
          <w:p w:rsidR="00347B1B" w:rsidRDefault="00347B1B" w:rsidP="00914078"/>
        </w:tc>
      </w:tr>
      <w:tr w:rsidR="00347B1B" w:rsidTr="00DA3E55">
        <w:tc>
          <w:tcPr>
            <w:tcW w:w="2552" w:type="dxa"/>
          </w:tcPr>
          <w:p w:rsidR="00347B1B" w:rsidRPr="00CF71CA" w:rsidRDefault="00347B1B" w:rsidP="00914078"/>
        </w:tc>
        <w:tc>
          <w:tcPr>
            <w:tcW w:w="1134" w:type="dxa"/>
          </w:tcPr>
          <w:p w:rsidR="00347B1B" w:rsidRDefault="00347B1B" w:rsidP="00914078"/>
        </w:tc>
        <w:tc>
          <w:tcPr>
            <w:tcW w:w="1559" w:type="dxa"/>
          </w:tcPr>
          <w:p w:rsidR="00347B1B" w:rsidRDefault="00347B1B" w:rsidP="00914078"/>
        </w:tc>
        <w:tc>
          <w:tcPr>
            <w:tcW w:w="2552" w:type="dxa"/>
            <w:tcBorders>
              <w:bottom w:val="single" w:sz="2" w:space="0" w:color="auto"/>
            </w:tcBorders>
          </w:tcPr>
          <w:p w:rsidR="00347B1B" w:rsidRDefault="00347B1B" w:rsidP="00914078"/>
        </w:tc>
        <w:tc>
          <w:tcPr>
            <w:tcW w:w="992" w:type="dxa"/>
          </w:tcPr>
          <w:p w:rsidR="00347B1B" w:rsidRDefault="00347B1B" w:rsidP="00914078"/>
        </w:tc>
        <w:tc>
          <w:tcPr>
            <w:tcW w:w="1701" w:type="dxa"/>
          </w:tcPr>
          <w:p w:rsidR="00347B1B" w:rsidRDefault="00347B1B" w:rsidP="00914078"/>
        </w:tc>
      </w:tr>
      <w:tr w:rsidR="00347B1B" w:rsidTr="006E65B0">
        <w:tc>
          <w:tcPr>
            <w:tcW w:w="2552" w:type="dxa"/>
            <w:shd w:val="clear" w:color="auto" w:fill="000000" w:themeFill="text1"/>
          </w:tcPr>
          <w:p w:rsidR="00347B1B" w:rsidRPr="00CF71CA" w:rsidRDefault="00347B1B" w:rsidP="00914078"/>
        </w:tc>
        <w:tc>
          <w:tcPr>
            <w:tcW w:w="1134" w:type="dxa"/>
            <w:shd w:val="clear" w:color="auto" w:fill="000000" w:themeFill="text1"/>
          </w:tcPr>
          <w:p w:rsidR="00347B1B" w:rsidRDefault="00347B1B" w:rsidP="00914078"/>
        </w:tc>
        <w:tc>
          <w:tcPr>
            <w:tcW w:w="1559" w:type="dxa"/>
            <w:shd w:val="clear" w:color="auto" w:fill="000000" w:themeFill="text1"/>
          </w:tcPr>
          <w:p w:rsidR="00347B1B" w:rsidRDefault="00347B1B" w:rsidP="00914078"/>
        </w:tc>
        <w:tc>
          <w:tcPr>
            <w:tcW w:w="2552" w:type="dxa"/>
            <w:tcBorders>
              <w:bottom w:val="single" w:sz="2" w:space="0" w:color="auto"/>
            </w:tcBorders>
            <w:shd w:val="clear" w:color="auto" w:fill="000000" w:themeFill="text1"/>
          </w:tcPr>
          <w:p w:rsidR="00347B1B" w:rsidRDefault="00347B1B" w:rsidP="00914078"/>
        </w:tc>
        <w:tc>
          <w:tcPr>
            <w:tcW w:w="992" w:type="dxa"/>
            <w:shd w:val="clear" w:color="auto" w:fill="000000" w:themeFill="text1"/>
          </w:tcPr>
          <w:p w:rsidR="00347B1B" w:rsidRDefault="00347B1B" w:rsidP="00914078"/>
        </w:tc>
        <w:tc>
          <w:tcPr>
            <w:tcW w:w="1701" w:type="dxa"/>
            <w:shd w:val="clear" w:color="auto" w:fill="000000" w:themeFill="text1"/>
          </w:tcPr>
          <w:p w:rsidR="00347B1B" w:rsidRDefault="00347B1B" w:rsidP="00914078"/>
        </w:tc>
      </w:tr>
      <w:tr w:rsidR="00347B1B" w:rsidTr="00750A5A">
        <w:tc>
          <w:tcPr>
            <w:tcW w:w="2552" w:type="dxa"/>
            <w:tcBorders>
              <w:top w:val="single" w:sz="2" w:space="0" w:color="auto"/>
            </w:tcBorders>
          </w:tcPr>
          <w:p w:rsidR="00347B1B" w:rsidRPr="003C7602" w:rsidRDefault="00347B1B" w:rsidP="008B1C0C">
            <w:r>
              <w:rPr>
                <w:b/>
                <w:bCs/>
              </w:rPr>
              <w:lastRenderedPageBreak/>
              <w:t>PARTE INTERNA</w:t>
            </w:r>
          </w:p>
        </w:tc>
        <w:tc>
          <w:tcPr>
            <w:tcW w:w="1134" w:type="dxa"/>
          </w:tcPr>
          <w:p w:rsidR="00347B1B" w:rsidRPr="003C7602" w:rsidRDefault="00347B1B" w:rsidP="008B1C0C">
            <w:r w:rsidRPr="003C7602">
              <w:rPr>
                <w:b/>
                <w:bCs/>
              </w:rPr>
              <w:t>ESTADO</w:t>
            </w:r>
          </w:p>
        </w:tc>
        <w:tc>
          <w:tcPr>
            <w:tcW w:w="6804" w:type="dxa"/>
            <w:gridSpan w:val="4"/>
          </w:tcPr>
          <w:p w:rsidR="00347B1B" w:rsidRPr="00CF71CA" w:rsidRDefault="00347B1B" w:rsidP="006E65B0">
            <w:pPr>
              <w:jc w:val="center"/>
              <w:rPr>
                <w:sz w:val="20"/>
                <w:szCs w:val="20"/>
              </w:rPr>
            </w:pPr>
            <w:r w:rsidRPr="008B4DDA">
              <w:rPr>
                <w:b/>
                <w:bCs/>
                <w:sz w:val="20"/>
                <w:szCs w:val="20"/>
              </w:rPr>
              <w:t>OBERVACIONES</w:t>
            </w:r>
          </w:p>
        </w:tc>
      </w:tr>
      <w:tr w:rsidR="00347B1B" w:rsidTr="00D210DA">
        <w:tc>
          <w:tcPr>
            <w:tcW w:w="2552" w:type="dxa"/>
            <w:tcBorders>
              <w:top w:val="single" w:sz="2" w:space="0" w:color="auto"/>
            </w:tcBorders>
          </w:tcPr>
          <w:p w:rsidR="00347B1B" w:rsidRDefault="00347B1B" w:rsidP="008B1C0C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347B1B" w:rsidRPr="003C7602" w:rsidRDefault="00347B1B" w:rsidP="008B1C0C">
            <w:pPr>
              <w:rPr>
                <w:b/>
                <w:bCs/>
              </w:rPr>
            </w:pPr>
          </w:p>
        </w:tc>
        <w:tc>
          <w:tcPr>
            <w:tcW w:w="6804" w:type="dxa"/>
            <w:gridSpan w:val="4"/>
          </w:tcPr>
          <w:p w:rsidR="00347B1B" w:rsidRPr="00CF71CA" w:rsidRDefault="00347B1B" w:rsidP="008B1C0C">
            <w:pPr>
              <w:rPr>
                <w:sz w:val="20"/>
                <w:szCs w:val="20"/>
              </w:rPr>
            </w:pPr>
          </w:p>
        </w:tc>
      </w:tr>
      <w:tr w:rsidR="00347B1B" w:rsidTr="002710F5">
        <w:tc>
          <w:tcPr>
            <w:tcW w:w="2552" w:type="dxa"/>
          </w:tcPr>
          <w:p w:rsidR="00347B1B" w:rsidRDefault="00347B1B" w:rsidP="008B1C0C">
            <w:r>
              <w:t>BATERIA</w:t>
            </w:r>
          </w:p>
        </w:tc>
        <w:tc>
          <w:tcPr>
            <w:tcW w:w="1134" w:type="dxa"/>
          </w:tcPr>
          <w:p w:rsidR="00347B1B" w:rsidRDefault="00347B1B" w:rsidP="008B1C0C"/>
        </w:tc>
        <w:tc>
          <w:tcPr>
            <w:tcW w:w="6804" w:type="dxa"/>
            <w:gridSpan w:val="4"/>
          </w:tcPr>
          <w:p w:rsidR="00347B1B" w:rsidRDefault="00347B1B" w:rsidP="008B1C0C"/>
        </w:tc>
      </w:tr>
      <w:tr w:rsidR="00347B1B" w:rsidTr="005B0490">
        <w:tc>
          <w:tcPr>
            <w:tcW w:w="2552" w:type="dxa"/>
          </w:tcPr>
          <w:p w:rsidR="00347B1B" w:rsidRPr="00630548" w:rsidRDefault="00347B1B" w:rsidP="008B1C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BOBINA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3A4A32">
        <w:tc>
          <w:tcPr>
            <w:tcW w:w="2552" w:type="dxa"/>
          </w:tcPr>
          <w:p w:rsidR="00347B1B" w:rsidRDefault="00347B1B" w:rsidP="008B1C0C">
            <w:r>
              <w:t>CABLE BUJIAS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BD4BE4">
        <w:tc>
          <w:tcPr>
            <w:tcW w:w="2552" w:type="dxa"/>
          </w:tcPr>
          <w:p w:rsidR="00347B1B" w:rsidRPr="00DA3E55" w:rsidRDefault="00347B1B" w:rsidP="008B1C0C">
            <w:r w:rsidRPr="00DA3E55">
              <w:t>BUJIAS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A75145">
        <w:tc>
          <w:tcPr>
            <w:tcW w:w="2552" w:type="dxa"/>
          </w:tcPr>
          <w:p w:rsidR="00347B1B" w:rsidRPr="00DA3E55" w:rsidRDefault="00347B1B" w:rsidP="008B1C0C">
            <w:r w:rsidRPr="00DA3E55">
              <w:t>BOMBA DE NAFTA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E40946">
        <w:tc>
          <w:tcPr>
            <w:tcW w:w="2552" w:type="dxa"/>
          </w:tcPr>
          <w:p w:rsidR="00347B1B" w:rsidRPr="00DA3E55" w:rsidRDefault="00347B1B" w:rsidP="008B1C0C">
            <w:pPr>
              <w:rPr>
                <w:sz w:val="20"/>
                <w:szCs w:val="20"/>
              </w:rPr>
            </w:pPr>
            <w:r w:rsidRPr="00DA3E55">
              <w:rPr>
                <w:sz w:val="20"/>
                <w:szCs w:val="20"/>
              </w:rPr>
              <w:t>BOMBA DE FRENO S/MANUBRIO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9C7108">
        <w:tc>
          <w:tcPr>
            <w:tcW w:w="2552" w:type="dxa"/>
          </w:tcPr>
          <w:p w:rsidR="00347B1B" w:rsidRDefault="00347B1B" w:rsidP="008B1C0C">
            <w:r>
              <w:t>CARBARURADOR/ INYECCION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586CDE">
        <w:tc>
          <w:tcPr>
            <w:tcW w:w="2552" w:type="dxa"/>
          </w:tcPr>
          <w:p w:rsidR="00347B1B" w:rsidRDefault="00347B1B" w:rsidP="008B1C0C">
            <w:r>
              <w:t>FILTRO DE CARBURADOR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EA680B">
        <w:tc>
          <w:tcPr>
            <w:tcW w:w="2552" w:type="dxa"/>
          </w:tcPr>
          <w:p w:rsidR="00347B1B" w:rsidRDefault="00347B1B" w:rsidP="008B1C0C">
            <w:r>
              <w:t>MOTOR</w:t>
            </w:r>
          </w:p>
        </w:tc>
        <w:tc>
          <w:tcPr>
            <w:tcW w:w="1134" w:type="dxa"/>
          </w:tcPr>
          <w:p w:rsidR="00347B1B" w:rsidRDefault="00347B1B" w:rsidP="001D35E5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D6171D">
        <w:tc>
          <w:tcPr>
            <w:tcW w:w="2552" w:type="dxa"/>
          </w:tcPr>
          <w:p w:rsidR="00347B1B" w:rsidRDefault="00347B1B" w:rsidP="008B1C0C">
            <w:r>
              <w:t>TAPA CILINDRO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  <w:tr w:rsidR="00347B1B" w:rsidTr="005B44DB">
        <w:tc>
          <w:tcPr>
            <w:tcW w:w="2552" w:type="dxa"/>
          </w:tcPr>
          <w:p w:rsidR="00347B1B" w:rsidRPr="00DA3E55" w:rsidRDefault="00347B1B" w:rsidP="008B1C0C">
            <w:pPr>
              <w:rPr>
                <w:sz w:val="20"/>
                <w:szCs w:val="20"/>
              </w:rPr>
            </w:pPr>
            <w:r w:rsidRPr="00DA3E55">
              <w:rPr>
                <w:sz w:val="20"/>
                <w:szCs w:val="20"/>
              </w:rPr>
              <w:t>GRIFO PASO COMBUSTIBLE</w:t>
            </w:r>
          </w:p>
        </w:tc>
        <w:tc>
          <w:tcPr>
            <w:tcW w:w="1134" w:type="dxa"/>
          </w:tcPr>
          <w:p w:rsidR="00347B1B" w:rsidRDefault="00347B1B" w:rsidP="00914078"/>
        </w:tc>
        <w:tc>
          <w:tcPr>
            <w:tcW w:w="6804" w:type="dxa"/>
            <w:gridSpan w:val="4"/>
          </w:tcPr>
          <w:p w:rsidR="00347B1B" w:rsidRDefault="00347B1B" w:rsidP="00914078"/>
        </w:tc>
      </w:tr>
    </w:tbl>
    <w:p w:rsidR="004A3A08" w:rsidRDefault="003A1657" w:rsidP="004A3A08">
      <w:r>
        <w:rPr>
          <w:noProof/>
        </w:rPr>
        <w:pict>
          <v:rect id="Rectangle 36" o:spid="_x0000_s1043" style="position:absolute;margin-left:-39.4pt;margin-top:6.8pt;width:543.75pt;height:238.5pt;z-index:-251449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">
            <v:textbox style="mso-next-textbox:#Rectangle 36">
              <w:txbxContent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OBERVACIONES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  <w:p w:rsidR="00EE2BB2" w:rsidRDefault="00EE2BB2" w:rsidP="006278D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____________________________________________________________________________________________________________________</w:t>
                  </w:r>
                </w:p>
              </w:txbxContent>
            </v:textbox>
          </v:rect>
        </w:pict>
      </w:r>
    </w:p>
    <w:p w:rsidR="004A3A08" w:rsidRPr="004A3A08" w:rsidRDefault="004A3A08" w:rsidP="004A3A08"/>
    <w:p w:rsidR="004A3A08" w:rsidRPr="004A3A08" w:rsidRDefault="004A3A08" w:rsidP="004A3A08"/>
    <w:p w:rsidR="004A3A08" w:rsidRPr="004A3A08" w:rsidRDefault="004A3A08" w:rsidP="004A3A08"/>
    <w:p w:rsidR="004A3A08" w:rsidRPr="004A3A08" w:rsidRDefault="004A3A08" w:rsidP="004A3A08"/>
    <w:p w:rsidR="004A3A08" w:rsidRPr="004A3A08" w:rsidRDefault="004A3A08" w:rsidP="004A3A08"/>
    <w:p w:rsidR="004A3A08" w:rsidRPr="004A3A08" w:rsidRDefault="004A3A08" w:rsidP="004A3A08"/>
    <w:p w:rsidR="004A3A08" w:rsidRPr="004A3A08" w:rsidRDefault="004A3A08" w:rsidP="004A3A08"/>
    <w:p w:rsidR="004A3A08" w:rsidRPr="004A3A08" w:rsidRDefault="004A3A08" w:rsidP="004A3A08"/>
    <w:p w:rsidR="004A3A08" w:rsidRDefault="004A3A08" w:rsidP="004A3A08"/>
    <w:p w:rsidR="004A3A08" w:rsidRDefault="004A3A08" w:rsidP="004A3A08">
      <w:pPr>
        <w:tabs>
          <w:tab w:val="left" w:pos="6780"/>
        </w:tabs>
        <w:spacing w:after="0" w:line="240" w:lineRule="auto"/>
      </w:pPr>
      <w:r>
        <w:tab/>
      </w:r>
    </w:p>
    <w:p w:rsidR="004A3A08" w:rsidRDefault="004A3A08" w:rsidP="004A3A08">
      <w:pPr>
        <w:tabs>
          <w:tab w:val="left" w:pos="6780"/>
        </w:tabs>
        <w:spacing w:after="0" w:line="240" w:lineRule="auto"/>
      </w:pPr>
    </w:p>
    <w:p w:rsidR="004A3A08" w:rsidRDefault="004A3A08" w:rsidP="004A3A08">
      <w:pPr>
        <w:tabs>
          <w:tab w:val="left" w:pos="6780"/>
        </w:tabs>
        <w:spacing w:after="0" w:line="240" w:lineRule="auto"/>
      </w:pPr>
    </w:p>
    <w:p w:rsidR="00F35C82" w:rsidRDefault="00F35C82" w:rsidP="004A3A08">
      <w:pPr>
        <w:tabs>
          <w:tab w:val="left" w:pos="6780"/>
        </w:tabs>
        <w:spacing w:after="0" w:line="240" w:lineRule="auto"/>
      </w:pPr>
      <w:r>
        <w:t>___________________</w:t>
      </w:r>
    </w:p>
    <w:p w:rsidR="00F35C82" w:rsidRPr="00F35C82" w:rsidRDefault="00F35C82" w:rsidP="004A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Inspector Logístico</w:t>
      </w:r>
    </w:p>
    <w:sectPr w:rsidR="00F35C82" w:rsidRPr="00F35C82" w:rsidSect="008B4D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657" w:rsidRDefault="003A1657" w:rsidP="00AE4EF0">
      <w:pPr>
        <w:spacing w:after="0" w:line="240" w:lineRule="auto"/>
      </w:pPr>
      <w:r>
        <w:separator/>
      </w:r>
    </w:p>
  </w:endnote>
  <w:endnote w:type="continuationSeparator" w:id="0">
    <w:p w:rsidR="003A1657" w:rsidRDefault="003A1657" w:rsidP="00AE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DA" w:rsidRDefault="008B4D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DA" w:rsidRPr="008B4DDA" w:rsidRDefault="008B4DDA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DA" w:rsidRDefault="008B4D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657" w:rsidRDefault="003A1657" w:rsidP="00AE4EF0">
      <w:pPr>
        <w:spacing w:after="0" w:line="240" w:lineRule="auto"/>
      </w:pPr>
      <w:r>
        <w:separator/>
      </w:r>
    </w:p>
  </w:footnote>
  <w:footnote w:type="continuationSeparator" w:id="0">
    <w:p w:rsidR="003A1657" w:rsidRDefault="003A1657" w:rsidP="00AE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B2" w:rsidRDefault="003A165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301235" o:spid="_x0000_s2050" type="#_x0000_t75" style="position:absolute;margin-left:0;margin-top:0;width:531pt;height:614.4pt;z-index:-251655168;mso-position-horizontal:center;mso-position-horizontal-relative:margin;mso-position-vertical:center;mso-position-vertical-relative:margin" o:allowincell="f">
          <v:imagedata r:id="rId1" o:title="b6d5304a-7c36-4953-afa4-f6c34f9ca22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B2" w:rsidRDefault="003A165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301236" o:spid="_x0000_s2051" type="#_x0000_t75" style="position:absolute;margin-left:0;margin-top:0;width:531pt;height:614.4pt;z-index:-251654144;mso-position-horizontal:center;mso-position-horizontal-relative:margin;mso-position-vertical:center;mso-position-vertical-relative:margin" o:allowincell="f">
          <v:imagedata r:id="rId1" o:title="b6d5304a-7c36-4953-afa4-f6c34f9ca22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B2" w:rsidRDefault="003A165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301234" o:spid="_x0000_s2049" type="#_x0000_t75" style="position:absolute;margin-left:0;margin-top:0;width:531pt;height:614.4pt;z-index:-251656192;mso-position-horizontal:center;mso-position-horizontal-relative:margin;mso-position-vertical:center;mso-position-vertical-relative:margin" o:allowincell="f">
          <v:imagedata r:id="rId1" o:title="b6d5304a-7c36-4953-afa4-f6c34f9ca22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6CAB"/>
    <w:rsid w:val="000000EB"/>
    <w:rsid w:val="00005617"/>
    <w:rsid w:val="000159E6"/>
    <w:rsid w:val="0001600F"/>
    <w:rsid w:val="000171D3"/>
    <w:rsid w:val="00033232"/>
    <w:rsid w:val="00035C85"/>
    <w:rsid w:val="00036B2F"/>
    <w:rsid w:val="00053FAB"/>
    <w:rsid w:val="0005675B"/>
    <w:rsid w:val="00071FD9"/>
    <w:rsid w:val="0007565C"/>
    <w:rsid w:val="000772D9"/>
    <w:rsid w:val="000959CF"/>
    <w:rsid w:val="000B1A8B"/>
    <w:rsid w:val="000C25F5"/>
    <w:rsid w:val="000D243B"/>
    <w:rsid w:val="000E0DC7"/>
    <w:rsid w:val="000E6480"/>
    <w:rsid w:val="000F1906"/>
    <w:rsid w:val="000F42D3"/>
    <w:rsid w:val="000F4478"/>
    <w:rsid w:val="000F69C0"/>
    <w:rsid w:val="00111EEB"/>
    <w:rsid w:val="00124F7E"/>
    <w:rsid w:val="0014150B"/>
    <w:rsid w:val="00146FC9"/>
    <w:rsid w:val="00156666"/>
    <w:rsid w:val="0015740E"/>
    <w:rsid w:val="00167425"/>
    <w:rsid w:val="00174A3B"/>
    <w:rsid w:val="00175648"/>
    <w:rsid w:val="00177772"/>
    <w:rsid w:val="00177F77"/>
    <w:rsid w:val="00182888"/>
    <w:rsid w:val="001847FA"/>
    <w:rsid w:val="001870CE"/>
    <w:rsid w:val="00191700"/>
    <w:rsid w:val="00196489"/>
    <w:rsid w:val="001A0F36"/>
    <w:rsid w:val="001A2BA3"/>
    <w:rsid w:val="001A3B36"/>
    <w:rsid w:val="001A640F"/>
    <w:rsid w:val="001A713C"/>
    <w:rsid w:val="001B4E8A"/>
    <w:rsid w:val="001B5012"/>
    <w:rsid w:val="001C02DE"/>
    <w:rsid w:val="001D35E5"/>
    <w:rsid w:val="001D6689"/>
    <w:rsid w:val="001D6781"/>
    <w:rsid w:val="001E2C3B"/>
    <w:rsid w:val="001E32E6"/>
    <w:rsid w:val="001E3730"/>
    <w:rsid w:val="001E3B25"/>
    <w:rsid w:val="001F1D8A"/>
    <w:rsid w:val="001F32DC"/>
    <w:rsid w:val="001F428D"/>
    <w:rsid w:val="00205AE4"/>
    <w:rsid w:val="00231F65"/>
    <w:rsid w:val="00232092"/>
    <w:rsid w:val="002329E1"/>
    <w:rsid w:val="0023491C"/>
    <w:rsid w:val="002606B6"/>
    <w:rsid w:val="00262ABC"/>
    <w:rsid w:val="00271DB3"/>
    <w:rsid w:val="00275B10"/>
    <w:rsid w:val="00276E9A"/>
    <w:rsid w:val="00281975"/>
    <w:rsid w:val="002853C7"/>
    <w:rsid w:val="00285FB4"/>
    <w:rsid w:val="002908DC"/>
    <w:rsid w:val="00291A33"/>
    <w:rsid w:val="00292890"/>
    <w:rsid w:val="002B63A9"/>
    <w:rsid w:val="002D0F8D"/>
    <w:rsid w:val="002D484B"/>
    <w:rsid w:val="002E4D63"/>
    <w:rsid w:val="002E4FBF"/>
    <w:rsid w:val="002E505E"/>
    <w:rsid w:val="002F3351"/>
    <w:rsid w:val="002F3996"/>
    <w:rsid w:val="00300A6C"/>
    <w:rsid w:val="00301FC5"/>
    <w:rsid w:val="00305E3C"/>
    <w:rsid w:val="00314B4C"/>
    <w:rsid w:val="00331DFE"/>
    <w:rsid w:val="00336BA6"/>
    <w:rsid w:val="00337278"/>
    <w:rsid w:val="00347B1B"/>
    <w:rsid w:val="00350A2A"/>
    <w:rsid w:val="00350CA8"/>
    <w:rsid w:val="0035346D"/>
    <w:rsid w:val="00377280"/>
    <w:rsid w:val="00392264"/>
    <w:rsid w:val="0039285E"/>
    <w:rsid w:val="00394E27"/>
    <w:rsid w:val="003A1657"/>
    <w:rsid w:val="003A7A4B"/>
    <w:rsid w:val="003B2715"/>
    <w:rsid w:val="003B3AED"/>
    <w:rsid w:val="003B4545"/>
    <w:rsid w:val="003C0464"/>
    <w:rsid w:val="003C432F"/>
    <w:rsid w:val="003C7602"/>
    <w:rsid w:val="003D0A9A"/>
    <w:rsid w:val="003D1CF3"/>
    <w:rsid w:val="003D3A03"/>
    <w:rsid w:val="003D42B2"/>
    <w:rsid w:val="003E0B16"/>
    <w:rsid w:val="003E2B0A"/>
    <w:rsid w:val="003E47CB"/>
    <w:rsid w:val="004009E5"/>
    <w:rsid w:val="00406421"/>
    <w:rsid w:val="0040769E"/>
    <w:rsid w:val="00407E30"/>
    <w:rsid w:val="00407E99"/>
    <w:rsid w:val="00420C29"/>
    <w:rsid w:val="00421DB3"/>
    <w:rsid w:val="00423FC0"/>
    <w:rsid w:val="00425456"/>
    <w:rsid w:val="004375E1"/>
    <w:rsid w:val="00441A73"/>
    <w:rsid w:val="00443CA6"/>
    <w:rsid w:val="00444A40"/>
    <w:rsid w:val="00450DD9"/>
    <w:rsid w:val="0045135E"/>
    <w:rsid w:val="00454A97"/>
    <w:rsid w:val="004562BC"/>
    <w:rsid w:val="004644AD"/>
    <w:rsid w:val="004741B6"/>
    <w:rsid w:val="00475FFE"/>
    <w:rsid w:val="004847F7"/>
    <w:rsid w:val="004870FC"/>
    <w:rsid w:val="004A3A08"/>
    <w:rsid w:val="004B1C02"/>
    <w:rsid w:val="004B5D92"/>
    <w:rsid w:val="004B7C43"/>
    <w:rsid w:val="004D01E6"/>
    <w:rsid w:val="004E319E"/>
    <w:rsid w:val="004E4D65"/>
    <w:rsid w:val="004F3D3D"/>
    <w:rsid w:val="0050548C"/>
    <w:rsid w:val="0051268B"/>
    <w:rsid w:val="00515339"/>
    <w:rsid w:val="00520B74"/>
    <w:rsid w:val="00525307"/>
    <w:rsid w:val="00542001"/>
    <w:rsid w:val="00555E4B"/>
    <w:rsid w:val="00561127"/>
    <w:rsid w:val="00565F13"/>
    <w:rsid w:val="005828AB"/>
    <w:rsid w:val="0059088E"/>
    <w:rsid w:val="00592233"/>
    <w:rsid w:val="005926B7"/>
    <w:rsid w:val="005A0D1E"/>
    <w:rsid w:val="005A183C"/>
    <w:rsid w:val="005A3656"/>
    <w:rsid w:val="005B11A8"/>
    <w:rsid w:val="005B2A1E"/>
    <w:rsid w:val="005B376F"/>
    <w:rsid w:val="005B595A"/>
    <w:rsid w:val="005B6B42"/>
    <w:rsid w:val="005C344A"/>
    <w:rsid w:val="005D2375"/>
    <w:rsid w:val="005D35DB"/>
    <w:rsid w:val="005E1653"/>
    <w:rsid w:val="005F039B"/>
    <w:rsid w:val="00602EB2"/>
    <w:rsid w:val="00604CCC"/>
    <w:rsid w:val="006106F2"/>
    <w:rsid w:val="00620F89"/>
    <w:rsid w:val="006233E2"/>
    <w:rsid w:val="006278D4"/>
    <w:rsid w:val="00630548"/>
    <w:rsid w:val="00630BDB"/>
    <w:rsid w:val="0064223F"/>
    <w:rsid w:val="00647929"/>
    <w:rsid w:val="006516BA"/>
    <w:rsid w:val="00654959"/>
    <w:rsid w:val="00655A31"/>
    <w:rsid w:val="006675AA"/>
    <w:rsid w:val="006740F2"/>
    <w:rsid w:val="00676195"/>
    <w:rsid w:val="0068004D"/>
    <w:rsid w:val="00686A95"/>
    <w:rsid w:val="006A4264"/>
    <w:rsid w:val="006A5B34"/>
    <w:rsid w:val="006B0078"/>
    <w:rsid w:val="006B0103"/>
    <w:rsid w:val="006B0FA4"/>
    <w:rsid w:val="006B3B12"/>
    <w:rsid w:val="006B3FEF"/>
    <w:rsid w:val="006B7515"/>
    <w:rsid w:val="006C3665"/>
    <w:rsid w:val="006C5A8C"/>
    <w:rsid w:val="006C7F9A"/>
    <w:rsid w:val="006E03C4"/>
    <w:rsid w:val="006E20D3"/>
    <w:rsid w:val="006E287C"/>
    <w:rsid w:val="006E5E4A"/>
    <w:rsid w:val="006E65B0"/>
    <w:rsid w:val="006E6CAB"/>
    <w:rsid w:val="006F2BF4"/>
    <w:rsid w:val="006F3135"/>
    <w:rsid w:val="007011FF"/>
    <w:rsid w:val="00701DBF"/>
    <w:rsid w:val="0070371E"/>
    <w:rsid w:val="00703D32"/>
    <w:rsid w:val="007109EC"/>
    <w:rsid w:val="007119AE"/>
    <w:rsid w:val="007168C9"/>
    <w:rsid w:val="00742EE0"/>
    <w:rsid w:val="00753216"/>
    <w:rsid w:val="00757385"/>
    <w:rsid w:val="007578FE"/>
    <w:rsid w:val="007623E5"/>
    <w:rsid w:val="00780247"/>
    <w:rsid w:val="00780971"/>
    <w:rsid w:val="00791C22"/>
    <w:rsid w:val="007939B2"/>
    <w:rsid w:val="00794466"/>
    <w:rsid w:val="00796DDD"/>
    <w:rsid w:val="007A374C"/>
    <w:rsid w:val="007A512A"/>
    <w:rsid w:val="007B635E"/>
    <w:rsid w:val="007C4796"/>
    <w:rsid w:val="007C6EA7"/>
    <w:rsid w:val="007E0FDB"/>
    <w:rsid w:val="007E2A72"/>
    <w:rsid w:val="007E3CE1"/>
    <w:rsid w:val="007E5D4C"/>
    <w:rsid w:val="00801376"/>
    <w:rsid w:val="00805818"/>
    <w:rsid w:val="008120BA"/>
    <w:rsid w:val="0081263A"/>
    <w:rsid w:val="00816676"/>
    <w:rsid w:val="00820B23"/>
    <w:rsid w:val="0084780A"/>
    <w:rsid w:val="008530A3"/>
    <w:rsid w:val="00866DEA"/>
    <w:rsid w:val="008765F6"/>
    <w:rsid w:val="00877E3E"/>
    <w:rsid w:val="00880103"/>
    <w:rsid w:val="00881834"/>
    <w:rsid w:val="00885FCE"/>
    <w:rsid w:val="0088605B"/>
    <w:rsid w:val="00886C9B"/>
    <w:rsid w:val="008B02E6"/>
    <w:rsid w:val="008B4DDA"/>
    <w:rsid w:val="008B6331"/>
    <w:rsid w:val="008C0165"/>
    <w:rsid w:val="008C1DEB"/>
    <w:rsid w:val="008C512A"/>
    <w:rsid w:val="008D429C"/>
    <w:rsid w:val="008D6E0E"/>
    <w:rsid w:val="008E7CDA"/>
    <w:rsid w:val="008F0B03"/>
    <w:rsid w:val="008F0B1E"/>
    <w:rsid w:val="008F0C76"/>
    <w:rsid w:val="00906BB5"/>
    <w:rsid w:val="009119FD"/>
    <w:rsid w:val="00914078"/>
    <w:rsid w:val="00914943"/>
    <w:rsid w:val="009216AD"/>
    <w:rsid w:val="00924118"/>
    <w:rsid w:val="00930B08"/>
    <w:rsid w:val="009348F2"/>
    <w:rsid w:val="009376FF"/>
    <w:rsid w:val="0094029E"/>
    <w:rsid w:val="00941B55"/>
    <w:rsid w:val="009446AE"/>
    <w:rsid w:val="00946925"/>
    <w:rsid w:val="00952A6F"/>
    <w:rsid w:val="00952E25"/>
    <w:rsid w:val="00961C8B"/>
    <w:rsid w:val="009630FD"/>
    <w:rsid w:val="00963B50"/>
    <w:rsid w:val="009677EE"/>
    <w:rsid w:val="0097225A"/>
    <w:rsid w:val="009828AB"/>
    <w:rsid w:val="009856DC"/>
    <w:rsid w:val="00985B63"/>
    <w:rsid w:val="00990DB2"/>
    <w:rsid w:val="00992064"/>
    <w:rsid w:val="009925D8"/>
    <w:rsid w:val="009A1251"/>
    <w:rsid w:val="009A4A82"/>
    <w:rsid w:val="009A6070"/>
    <w:rsid w:val="009B3A9B"/>
    <w:rsid w:val="009B3FC4"/>
    <w:rsid w:val="009B51CA"/>
    <w:rsid w:val="009C27C3"/>
    <w:rsid w:val="009D2873"/>
    <w:rsid w:val="009D45B4"/>
    <w:rsid w:val="009D597E"/>
    <w:rsid w:val="009F09AE"/>
    <w:rsid w:val="00A05BA7"/>
    <w:rsid w:val="00A17505"/>
    <w:rsid w:val="00A23255"/>
    <w:rsid w:val="00A246C9"/>
    <w:rsid w:val="00A2568A"/>
    <w:rsid w:val="00A26BE5"/>
    <w:rsid w:val="00A60771"/>
    <w:rsid w:val="00A640F2"/>
    <w:rsid w:val="00A651C8"/>
    <w:rsid w:val="00A76DFC"/>
    <w:rsid w:val="00A91FE0"/>
    <w:rsid w:val="00A95B22"/>
    <w:rsid w:val="00AA2CDB"/>
    <w:rsid w:val="00AB6C76"/>
    <w:rsid w:val="00AC059B"/>
    <w:rsid w:val="00AD01A5"/>
    <w:rsid w:val="00AD2844"/>
    <w:rsid w:val="00AD4EAC"/>
    <w:rsid w:val="00AD540B"/>
    <w:rsid w:val="00AD6A96"/>
    <w:rsid w:val="00AE1E3B"/>
    <w:rsid w:val="00AE3D18"/>
    <w:rsid w:val="00AE4EF0"/>
    <w:rsid w:val="00AE536C"/>
    <w:rsid w:val="00AE5A4D"/>
    <w:rsid w:val="00AE72D8"/>
    <w:rsid w:val="00B114DB"/>
    <w:rsid w:val="00B12BDF"/>
    <w:rsid w:val="00B23CDD"/>
    <w:rsid w:val="00B27A1E"/>
    <w:rsid w:val="00B318AC"/>
    <w:rsid w:val="00B37071"/>
    <w:rsid w:val="00B37ABF"/>
    <w:rsid w:val="00B50DF2"/>
    <w:rsid w:val="00B50ED6"/>
    <w:rsid w:val="00B52194"/>
    <w:rsid w:val="00B542B2"/>
    <w:rsid w:val="00B566A6"/>
    <w:rsid w:val="00B638DB"/>
    <w:rsid w:val="00B658AC"/>
    <w:rsid w:val="00B658C1"/>
    <w:rsid w:val="00B66CB0"/>
    <w:rsid w:val="00B70AB4"/>
    <w:rsid w:val="00B72C48"/>
    <w:rsid w:val="00B748CE"/>
    <w:rsid w:val="00BA03A0"/>
    <w:rsid w:val="00BA6FB9"/>
    <w:rsid w:val="00BA7C58"/>
    <w:rsid w:val="00BB16A1"/>
    <w:rsid w:val="00BB5FB5"/>
    <w:rsid w:val="00BB7358"/>
    <w:rsid w:val="00BC2189"/>
    <w:rsid w:val="00BC44E5"/>
    <w:rsid w:val="00BD2927"/>
    <w:rsid w:val="00BD3E67"/>
    <w:rsid w:val="00BE1678"/>
    <w:rsid w:val="00BE461D"/>
    <w:rsid w:val="00BE68F7"/>
    <w:rsid w:val="00BF17D2"/>
    <w:rsid w:val="00BF2147"/>
    <w:rsid w:val="00BF720B"/>
    <w:rsid w:val="00BF72B2"/>
    <w:rsid w:val="00C11B2C"/>
    <w:rsid w:val="00C23B1E"/>
    <w:rsid w:val="00C61B68"/>
    <w:rsid w:val="00C655A3"/>
    <w:rsid w:val="00C717D4"/>
    <w:rsid w:val="00C77E69"/>
    <w:rsid w:val="00C85331"/>
    <w:rsid w:val="00C85DFE"/>
    <w:rsid w:val="00C90826"/>
    <w:rsid w:val="00C95C88"/>
    <w:rsid w:val="00C96950"/>
    <w:rsid w:val="00CA1AEB"/>
    <w:rsid w:val="00CA5CF0"/>
    <w:rsid w:val="00CA6BE8"/>
    <w:rsid w:val="00CB071E"/>
    <w:rsid w:val="00CB77B7"/>
    <w:rsid w:val="00CB7B46"/>
    <w:rsid w:val="00CC55B3"/>
    <w:rsid w:val="00CC79EC"/>
    <w:rsid w:val="00CD4202"/>
    <w:rsid w:val="00CE5A06"/>
    <w:rsid w:val="00CE5C90"/>
    <w:rsid w:val="00CF02D9"/>
    <w:rsid w:val="00CF05C5"/>
    <w:rsid w:val="00CF4489"/>
    <w:rsid w:val="00CF5F10"/>
    <w:rsid w:val="00CF71CA"/>
    <w:rsid w:val="00D02486"/>
    <w:rsid w:val="00D05BA5"/>
    <w:rsid w:val="00D20BBB"/>
    <w:rsid w:val="00D235FF"/>
    <w:rsid w:val="00D2387C"/>
    <w:rsid w:val="00D24066"/>
    <w:rsid w:val="00D304BE"/>
    <w:rsid w:val="00D312C8"/>
    <w:rsid w:val="00D35B76"/>
    <w:rsid w:val="00D45533"/>
    <w:rsid w:val="00D619FC"/>
    <w:rsid w:val="00D67D77"/>
    <w:rsid w:val="00D70387"/>
    <w:rsid w:val="00D7077C"/>
    <w:rsid w:val="00D7127C"/>
    <w:rsid w:val="00D81287"/>
    <w:rsid w:val="00D867F8"/>
    <w:rsid w:val="00D87A55"/>
    <w:rsid w:val="00D87EB5"/>
    <w:rsid w:val="00D90A43"/>
    <w:rsid w:val="00DA3E55"/>
    <w:rsid w:val="00DB0C84"/>
    <w:rsid w:val="00DB2078"/>
    <w:rsid w:val="00DC78C4"/>
    <w:rsid w:val="00DC7B90"/>
    <w:rsid w:val="00DD2EC4"/>
    <w:rsid w:val="00DD5195"/>
    <w:rsid w:val="00DD531E"/>
    <w:rsid w:val="00DE0A91"/>
    <w:rsid w:val="00DE0BDE"/>
    <w:rsid w:val="00DE4E3F"/>
    <w:rsid w:val="00DE7721"/>
    <w:rsid w:val="00DE797D"/>
    <w:rsid w:val="00DF09A7"/>
    <w:rsid w:val="00DF64AA"/>
    <w:rsid w:val="00E1399A"/>
    <w:rsid w:val="00E2317C"/>
    <w:rsid w:val="00E2680A"/>
    <w:rsid w:val="00E307B8"/>
    <w:rsid w:val="00E31AE0"/>
    <w:rsid w:val="00E34124"/>
    <w:rsid w:val="00E459BA"/>
    <w:rsid w:val="00E5264B"/>
    <w:rsid w:val="00E651B3"/>
    <w:rsid w:val="00E70331"/>
    <w:rsid w:val="00E94254"/>
    <w:rsid w:val="00E972F1"/>
    <w:rsid w:val="00EA4792"/>
    <w:rsid w:val="00EA5263"/>
    <w:rsid w:val="00EA7584"/>
    <w:rsid w:val="00EB75DB"/>
    <w:rsid w:val="00EC0697"/>
    <w:rsid w:val="00ED7E1A"/>
    <w:rsid w:val="00EE16BC"/>
    <w:rsid w:val="00EE2BB2"/>
    <w:rsid w:val="00EE54E2"/>
    <w:rsid w:val="00EE6706"/>
    <w:rsid w:val="00EF05E3"/>
    <w:rsid w:val="00EF6B39"/>
    <w:rsid w:val="00F15347"/>
    <w:rsid w:val="00F1685F"/>
    <w:rsid w:val="00F30F34"/>
    <w:rsid w:val="00F35C82"/>
    <w:rsid w:val="00F41E0B"/>
    <w:rsid w:val="00F46442"/>
    <w:rsid w:val="00F5408D"/>
    <w:rsid w:val="00F54B47"/>
    <w:rsid w:val="00F608D6"/>
    <w:rsid w:val="00F67EBC"/>
    <w:rsid w:val="00F75066"/>
    <w:rsid w:val="00F76B73"/>
    <w:rsid w:val="00F77920"/>
    <w:rsid w:val="00F870EC"/>
    <w:rsid w:val="00F90A46"/>
    <w:rsid w:val="00F93901"/>
    <w:rsid w:val="00F95FB6"/>
    <w:rsid w:val="00FA28B1"/>
    <w:rsid w:val="00FA7ED0"/>
    <w:rsid w:val="00FC51DA"/>
    <w:rsid w:val="00FC6C80"/>
    <w:rsid w:val="00FD1A49"/>
    <w:rsid w:val="00FD4928"/>
    <w:rsid w:val="00FE124F"/>
    <w:rsid w:val="00FE175C"/>
    <w:rsid w:val="00FF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D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E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EF0"/>
  </w:style>
  <w:style w:type="paragraph" w:styleId="Piedepgina">
    <w:name w:val="footer"/>
    <w:basedOn w:val="Normal"/>
    <w:link w:val="PiedepginaCar"/>
    <w:uiPriority w:val="99"/>
    <w:unhideWhenUsed/>
    <w:rsid w:val="00AE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F0"/>
  </w:style>
  <w:style w:type="table" w:customStyle="1" w:styleId="Calendario2">
    <w:name w:val="Calendario 2"/>
    <w:basedOn w:val="Tablanormal"/>
    <w:uiPriority w:val="99"/>
    <w:qFormat/>
    <w:rsid w:val="007A374C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7A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D48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illa%20control%20movil%20digit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68935-B84E-4933-AEED-DCACA12D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planilla control movil digital.dotx</Template>
  <TotalTime>87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8</cp:revision>
  <cp:lastPrinted>2021-08-28T03:25:00Z</cp:lastPrinted>
  <dcterms:created xsi:type="dcterms:W3CDTF">2021-09-02T21:51:00Z</dcterms:created>
  <dcterms:modified xsi:type="dcterms:W3CDTF">2021-10-01T11:37:00Z</dcterms:modified>
</cp:coreProperties>
</file>